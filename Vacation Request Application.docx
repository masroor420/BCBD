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41EBD" w:rsidRDefault="00E141ED">
              <w:pPr>
                <w:pStyle w:val="Publishwithline"/>
              </w:pPr>
              <w:r>
                <w:t>Vacation Request Application</w:t>
              </w:r>
            </w:p>
          </w:sdtContent>
        </w:sdt>
        <w:p w:rsidR="00041EBD" w:rsidRDefault="00041EBD">
          <w:pPr>
            <w:pStyle w:val="underline"/>
          </w:pPr>
        </w:p>
        <w:p w:rsidR="00041EBD" w:rsidRDefault="008B7D98">
          <w:pPr>
            <w:pStyle w:val="PadderBetweenControlandBody"/>
          </w:pPr>
        </w:p>
      </w:sdtContent>
    </w:sdt>
    <w:p w:rsidR="00041EBD" w:rsidRDefault="00E141ED">
      <w:r>
        <w:t>Current state of the application is in setting up of framework. It has sample repositories for getting data, model of Entity classes for database structure</w:t>
      </w:r>
      <w:r w:rsidR="008B7D98">
        <w:t xml:space="preserve">s </w:t>
      </w:r>
      <w:r>
        <w:t>and Web application which has Asp.Net, Web API, Bootstrap, JQuery</w:t>
      </w:r>
      <w:r w:rsidR="00CD08FD">
        <w:t xml:space="preserve"> and Angular JS setup, and angular view inserted in Asp.Net page. </w:t>
      </w:r>
    </w:p>
    <w:p w:rsidR="001C32DA" w:rsidRDefault="00CD08FD">
      <w:r>
        <w:t>This is meant to a SPA (single page application), it needs lot more work on UI side to finish the application I would create a calendar view and clicking on the date would open a pop up modal with a form to enter request and submit it. Then we would display a short description of the request on the calendar that would be color coded for the status of pending, approved or denied. Clicking that text would open up the request pop up modal again for viewing</w:t>
      </w:r>
      <w:r w:rsidR="008B7D98">
        <w:t xml:space="preserve"> and editing if</w:t>
      </w:r>
      <w:r>
        <w:t xml:space="preserve"> you are requester</w:t>
      </w:r>
      <w:r w:rsidR="008B7D98">
        <w:t xml:space="preserve"> or manager</w:t>
      </w:r>
      <w:r w:rsidR="001C32DA">
        <w:t>. Manager will also have a menu option display pending request or all requests for his team in a view that display requester name, to/from date, vacation/leave available</w:t>
      </w:r>
      <w:r w:rsidR="008B7D98">
        <w:t xml:space="preserve"> and</w:t>
      </w:r>
      <w:r w:rsidR="001C32DA">
        <w:t xml:space="preserve"> option to change status for approved or denied or he may open individual request to view more details and comments etc. </w:t>
      </w:r>
    </w:p>
    <w:p w:rsidR="00CD08FD" w:rsidRDefault="001C32DA">
      <w:r>
        <w:t>Model currently bundles leave/vacation together, we will need to separate them out in individual tables. Have a calendar</w:t>
      </w:r>
      <w:r w:rsidR="008B7D98">
        <w:t xml:space="preserve"> class</w:t>
      </w:r>
      <w:r>
        <w:t xml:space="preserve"> for tracking working days if the weekends ar</w:t>
      </w:r>
      <w:bookmarkStart w:id="0" w:name="_GoBack"/>
      <w:bookmarkEnd w:id="0"/>
      <w:r>
        <w:t>e off for all/ or some employees</w:t>
      </w:r>
      <w:r w:rsidR="006D5317">
        <w:t>. Also we will need small table</w:t>
      </w:r>
      <w:r w:rsidR="008B7D98">
        <w:t>/class</w:t>
      </w:r>
      <w:r w:rsidR="006D5317">
        <w:t xml:space="preserve"> for company holidays. </w:t>
      </w:r>
      <w:r w:rsidR="008B7D98">
        <w:t>Other model changes may come as we make more enhancements, for simple tacking application this should be sufficient.</w:t>
      </w:r>
    </w:p>
    <w:p w:rsidR="006D5317" w:rsidRDefault="006D5317">
      <w:r>
        <w:t xml:space="preserve">Vacation Request Data project will corresponding </w:t>
      </w:r>
      <w:r w:rsidR="008B7D98">
        <w:t>repository for model changes</w:t>
      </w:r>
      <w:r>
        <w:t xml:space="preserve">. All repositories need to have corresponding </w:t>
      </w:r>
      <w:r w:rsidR="004E3028">
        <w:t xml:space="preserve">interfaces for DI </w:t>
      </w:r>
      <w:r>
        <w:t>(dependency injection)</w:t>
      </w:r>
      <w:r w:rsidR="004E3028">
        <w:t>. Need to have infrastructure code for mapping entities and setting up relationships</w:t>
      </w:r>
      <w:r w:rsidR="008B7D98">
        <w:t xml:space="preserve"> and database configuration etc.</w:t>
      </w:r>
    </w:p>
    <w:sectPr w:rsidR="006D53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141ED"/>
    <w:rsid w:val="00041EBD"/>
    <w:rsid w:val="001C32DA"/>
    <w:rsid w:val="004E3028"/>
    <w:rsid w:val="006D5317"/>
    <w:rsid w:val="008B7D98"/>
    <w:rsid w:val="00C1126D"/>
    <w:rsid w:val="00CD08FD"/>
    <w:rsid w:val="00E1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EA181-41C0-43F2-B782-579A5CE9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roor_2\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39A14892-7009-4D37-AFA8-1D9C9B0206FE}"/>
      </w:docPartPr>
      <w:docPartBody>
        <w:p w:rsidR="00000000" w:rsidRDefault="000E5C2C">
          <w:r w:rsidRPr="002774D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2C"/>
    <w:rsid w:val="000E5C2C"/>
    <w:rsid w:val="001E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C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Vacation Request Application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293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Masroor Ayub</dc:creator>
  <cp:keywords/>
  <dc:description/>
  <cp:lastModifiedBy>Masroor Ayub</cp:lastModifiedBy>
  <cp:revision>2</cp:revision>
  <dcterms:created xsi:type="dcterms:W3CDTF">2016-06-19T16:39:00Z</dcterms:created>
  <dcterms:modified xsi:type="dcterms:W3CDTF">2016-06-19T21:32:00Z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